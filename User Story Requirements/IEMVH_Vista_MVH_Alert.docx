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2F1" w:rsidRDefault="007F2AB7" w:rsidP="005712F1">
      <w:pPr>
        <w:jc w:val="center"/>
        <w:rPr>
          <w:b/>
        </w:rPr>
      </w:pPr>
      <w:r w:rsidRPr="007F2AB7">
        <w:rPr>
          <w:b/>
        </w:rPr>
        <w:t>Add/Display VistA alert for MHV enrollment</w:t>
      </w:r>
    </w:p>
    <w:p w:rsidR="007F2AB7" w:rsidRDefault="007F2AB7" w:rsidP="005712F1">
      <w:pPr>
        <w:jc w:val="center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4"/>
        <w:gridCol w:w="4873"/>
        <w:gridCol w:w="2129"/>
      </w:tblGrid>
      <w:tr w:rsidR="005712F1" w:rsidRPr="00F6542F" w:rsidTr="002233C9">
        <w:trPr>
          <w:trHeight w:val="327"/>
        </w:trPr>
        <w:tc>
          <w:tcPr>
            <w:tcW w:w="1950" w:type="dxa"/>
            <w:shd w:val="clear" w:color="auto" w:fill="C6D9F1"/>
            <w:vAlign w:val="center"/>
          </w:tcPr>
          <w:p w:rsidR="005712F1" w:rsidRPr="004B3A3A" w:rsidRDefault="005712F1" w:rsidP="006E6D14">
            <w:pPr>
              <w:rPr>
                <w:sz w:val="20"/>
                <w:szCs w:val="20"/>
              </w:rPr>
            </w:pPr>
            <w:r w:rsidRPr="004B3A3A">
              <w:rPr>
                <w:sz w:val="20"/>
                <w:szCs w:val="20"/>
              </w:rPr>
              <w:t xml:space="preserve">ID: </w:t>
            </w:r>
            <w:r w:rsidR="007F2AB7" w:rsidRPr="007F2AB7">
              <w:rPr>
                <w:sz w:val="20"/>
                <w:szCs w:val="20"/>
              </w:rPr>
              <w:t>IEMVH_Vista_MHV_Alert</w:t>
            </w:r>
          </w:p>
        </w:tc>
        <w:tc>
          <w:tcPr>
            <w:tcW w:w="4989" w:type="dxa"/>
            <w:shd w:val="clear" w:color="auto" w:fill="C6D9F1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</w:p>
        </w:tc>
        <w:tc>
          <w:tcPr>
            <w:tcW w:w="2169" w:type="dxa"/>
            <w:shd w:val="clear" w:color="auto" w:fill="C6D9F1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</w:p>
        </w:tc>
      </w:tr>
      <w:tr w:rsidR="005712F1" w:rsidRPr="00F6542F" w:rsidTr="002233C9">
        <w:trPr>
          <w:trHeight w:val="327"/>
        </w:trPr>
        <w:tc>
          <w:tcPr>
            <w:tcW w:w="1950" w:type="dxa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  <w:r w:rsidRPr="004B3A3A">
              <w:rPr>
                <w:sz w:val="20"/>
                <w:szCs w:val="20"/>
              </w:rPr>
              <w:t>Description</w:t>
            </w:r>
          </w:p>
        </w:tc>
        <w:tc>
          <w:tcPr>
            <w:tcW w:w="4989" w:type="dxa"/>
            <w:vAlign w:val="center"/>
          </w:tcPr>
          <w:p w:rsidR="005712F1" w:rsidRPr="00FC704F" w:rsidRDefault="007F2AB7" w:rsidP="009E168D">
            <w:pPr>
              <w:rPr>
                <w:sz w:val="20"/>
                <w:szCs w:val="20"/>
              </w:rPr>
            </w:pPr>
            <w:r w:rsidRPr="007F2AB7">
              <w:rPr>
                <w:sz w:val="20"/>
                <w:szCs w:val="20"/>
              </w:rPr>
              <w:t>Provide an alert within VistA under certain</w:t>
            </w:r>
            <w:r w:rsidR="00F46AFE">
              <w:rPr>
                <w:sz w:val="20"/>
                <w:szCs w:val="20"/>
              </w:rPr>
              <w:t xml:space="preserve"> conditions, reminding the User</w:t>
            </w:r>
            <w:r w:rsidRPr="007F2AB7">
              <w:rPr>
                <w:sz w:val="20"/>
                <w:szCs w:val="20"/>
              </w:rPr>
              <w:t xml:space="preserve"> to populate MHV enrollment fields.</w:t>
            </w:r>
          </w:p>
        </w:tc>
        <w:tc>
          <w:tcPr>
            <w:tcW w:w="2169" w:type="dxa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</w:p>
        </w:tc>
      </w:tr>
      <w:tr w:rsidR="005712F1" w:rsidRPr="00F6542F" w:rsidTr="002233C9">
        <w:trPr>
          <w:trHeight w:val="327"/>
        </w:trPr>
        <w:tc>
          <w:tcPr>
            <w:tcW w:w="1950" w:type="dxa"/>
            <w:shd w:val="clear" w:color="auto" w:fill="C6D9F1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  <w:r w:rsidRPr="004B3A3A">
              <w:rPr>
                <w:sz w:val="20"/>
                <w:szCs w:val="20"/>
              </w:rPr>
              <w:t>Revision History</w:t>
            </w:r>
          </w:p>
        </w:tc>
        <w:tc>
          <w:tcPr>
            <w:tcW w:w="4989" w:type="dxa"/>
            <w:shd w:val="clear" w:color="auto" w:fill="C6D9F1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</w:p>
        </w:tc>
        <w:tc>
          <w:tcPr>
            <w:tcW w:w="2169" w:type="dxa"/>
            <w:shd w:val="clear" w:color="auto" w:fill="C6D9F1"/>
            <w:vAlign w:val="center"/>
          </w:tcPr>
          <w:p w:rsidR="005712F1" w:rsidRPr="004B3A3A" w:rsidRDefault="005712F1" w:rsidP="002233C9">
            <w:pPr>
              <w:rPr>
                <w:sz w:val="20"/>
                <w:szCs w:val="20"/>
              </w:rPr>
            </w:pPr>
          </w:p>
        </w:tc>
      </w:tr>
      <w:tr w:rsidR="005712F1" w:rsidRPr="00F6542F" w:rsidTr="002233C9">
        <w:trPr>
          <w:trHeight w:val="327"/>
        </w:trPr>
        <w:tc>
          <w:tcPr>
            <w:tcW w:w="1950" w:type="dxa"/>
            <w:vAlign w:val="center"/>
          </w:tcPr>
          <w:p w:rsidR="005712F1" w:rsidRPr="007F2AB7" w:rsidRDefault="007F2AB7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9-4-2014</w:t>
            </w:r>
          </w:p>
        </w:tc>
        <w:tc>
          <w:tcPr>
            <w:tcW w:w="4989" w:type="dxa"/>
            <w:vAlign w:val="center"/>
          </w:tcPr>
          <w:p w:rsidR="005712F1" w:rsidRPr="004E096A" w:rsidRDefault="007F2AB7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creation</w:t>
            </w:r>
          </w:p>
        </w:tc>
        <w:tc>
          <w:tcPr>
            <w:tcW w:w="2169" w:type="dxa"/>
            <w:vAlign w:val="center"/>
          </w:tcPr>
          <w:p w:rsidR="005712F1" w:rsidRPr="007F2AB7" w:rsidRDefault="007F2AB7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Kristen Kriwox</w:t>
            </w:r>
          </w:p>
        </w:tc>
      </w:tr>
      <w:tr w:rsidR="005712F1" w:rsidRPr="00F6542F" w:rsidTr="002233C9">
        <w:trPr>
          <w:trHeight w:val="327"/>
        </w:trPr>
        <w:tc>
          <w:tcPr>
            <w:tcW w:w="1950" w:type="dxa"/>
            <w:vAlign w:val="center"/>
          </w:tcPr>
          <w:p w:rsidR="005712F1" w:rsidRPr="004E096A" w:rsidRDefault="00D66B30" w:rsidP="007C2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9-9-2014</w:t>
            </w:r>
          </w:p>
        </w:tc>
        <w:tc>
          <w:tcPr>
            <w:tcW w:w="4989" w:type="dxa"/>
            <w:vAlign w:val="center"/>
          </w:tcPr>
          <w:p w:rsidR="00106FF3" w:rsidRPr="00D66B30" w:rsidRDefault="00D66B30" w:rsidP="001D714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Updated during working session with team</w:t>
            </w:r>
          </w:p>
        </w:tc>
        <w:tc>
          <w:tcPr>
            <w:tcW w:w="2169" w:type="dxa"/>
            <w:vAlign w:val="center"/>
          </w:tcPr>
          <w:p w:rsidR="005712F1" w:rsidRPr="004E096A" w:rsidRDefault="00D66B30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Kristen Kriwox</w:t>
            </w:r>
          </w:p>
        </w:tc>
      </w:tr>
      <w:tr w:rsidR="00B2255B" w:rsidRPr="00F6542F" w:rsidTr="002233C9">
        <w:trPr>
          <w:trHeight w:val="327"/>
        </w:trPr>
        <w:tc>
          <w:tcPr>
            <w:tcW w:w="1950" w:type="dxa"/>
            <w:vAlign w:val="center"/>
          </w:tcPr>
          <w:p w:rsidR="00B2255B" w:rsidRDefault="00B2255B" w:rsidP="007C2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9-10-2014</w:t>
            </w:r>
          </w:p>
        </w:tc>
        <w:tc>
          <w:tcPr>
            <w:tcW w:w="4989" w:type="dxa"/>
            <w:vAlign w:val="center"/>
          </w:tcPr>
          <w:p w:rsidR="00B2255B" w:rsidRDefault="00B2255B" w:rsidP="001D714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Updated during working session with team</w:t>
            </w:r>
          </w:p>
        </w:tc>
        <w:tc>
          <w:tcPr>
            <w:tcW w:w="2169" w:type="dxa"/>
            <w:vAlign w:val="center"/>
          </w:tcPr>
          <w:p w:rsidR="00B2255B" w:rsidRDefault="00B2255B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Kristen Kriwox</w:t>
            </w:r>
          </w:p>
        </w:tc>
      </w:tr>
      <w:tr w:rsidR="00FA36DB" w:rsidRPr="00F6542F" w:rsidTr="002233C9">
        <w:trPr>
          <w:trHeight w:val="327"/>
        </w:trPr>
        <w:tc>
          <w:tcPr>
            <w:tcW w:w="1950" w:type="dxa"/>
            <w:vAlign w:val="center"/>
          </w:tcPr>
          <w:p w:rsidR="00FA36DB" w:rsidRDefault="00FA36DB" w:rsidP="007C2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9-17-2014</w:t>
            </w:r>
          </w:p>
        </w:tc>
        <w:tc>
          <w:tcPr>
            <w:tcW w:w="4989" w:type="dxa"/>
            <w:vAlign w:val="center"/>
          </w:tcPr>
          <w:p w:rsidR="00FA36DB" w:rsidRDefault="00FA36DB" w:rsidP="001D714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Turned tracking on</w:t>
            </w:r>
          </w:p>
        </w:tc>
        <w:tc>
          <w:tcPr>
            <w:tcW w:w="2169" w:type="dxa"/>
            <w:vAlign w:val="center"/>
          </w:tcPr>
          <w:p w:rsidR="00FA36DB" w:rsidRDefault="00FA36DB" w:rsidP="002233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Kristen Kriwox</w:t>
            </w:r>
            <w:bookmarkStart w:id="0" w:name="_GoBack"/>
            <w:bookmarkEnd w:id="0"/>
          </w:p>
        </w:tc>
      </w:tr>
    </w:tbl>
    <w:p w:rsidR="005712F1" w:rsidRDefault="005712F1" w:rsidP="005712F1">
      <w:pPr>
        <w:rPr>
          <w:b/>
        </w:rPr>
      </w:pPr>
    </w:p>
    <w:p w:rsidR="0045638B" w:rsidRDefault="0045638B" w:rsidP="005712F1">
      <w:pPr>
        <w:rPr>
          <w:b/>
        </w:rPr>
      </w:pPr>
    </w:p>
    <w:p w:rsidR="005712F1" w:rsidRDefault="005712F1" w:rsidP="005712F1">
      <w:pPr>
        <w:rPr>
          <w:b/>
        </w:rPr>
      </w:pPr>
      <w:r w:rsidRPr="00A26982">
        <w:rPr>
          <w:b/>
        </w:rPr>
        <w:t xml:space="preserve">Statement: </w:t>
      </w:r>
      <w:r>
        <w:rPr>
          <w:b/>
        </w:rPr>
        <w:t xml:space="preserve"> </w:t>
      </w:r>
    </w:p>
    <w:p w:rsidR="00FC704F" w:rsidRDefault="007F2AB7" w:rsidP="005712F1">
      <w:r w:rsidRPr="007F2AB7">
        <w:rPr>
          <w:sz w:val="20"/>
          <w:szCs w:val="20"/>
        </w:rPr>
        <w:t>As a VistA user, during pre-registration of a Patient,  under certain conditions I want an alert to display to remind me to capture the Patient's status with MHV enrollment.</w:t>
      </w:r>
    </w:p>
    <w:p w:rsidR="00AE43C7" w:rsidRDefault="00AE43C7" w:rsidP="005712F1"/>
    <w:p w:rsidR="00AE43C7" w:rsidRDefault="00AE43C7" w:rsidP="00AE43C7">
      <w:pPr>
        <w:rPr>
          <w:sz w:val="20"/>
          <w:szCs w:val="20"/>
        </w:rPr>
      </w:pPr>
      <w:r>
        <w:rPr>
          <w:sz w:val="20"/>
          <w:szCs w:val="20"/>
        </w:rPr>
        <w:t>User</w:t>
      </w:r>
      <w:r w:rsidRPr="004B0852">
        <w:rPr>
          <w:sz w:val="20"/>
          <w:szCs w:val="20"/>
        </w:rPr>
        <w:t>:</w:t>
      </w:r>
      <w:r w:rsidRPr="004B0852">
        <w:rPr>
          <w:b/>
          <w:sz w:val="20"/>
          <w:szCs w:val="20"/>
        </w:rPr>
        <w:t xml:space="preserve"> </w:t>
      </w:r>
      <w:r w:rsidRPr="00392F6C">
        <w:rPr>
          <w:sz w:val="20"/>
          <w:szCs w:val="20"/>
        </w:rPr>
        <w:t>VistA user</w:t>
      </w:r>
    </w:p>
    <w:p w:rsidR="00AE43C7" w:rsidRDefault="00AE43C7" w:rsidP="005712F1"/>
    <w:p w:rsidR="005712F1" w:rsidRDefault="005712F1" w:rsidP="005712F1">
      <w:pPr>
        <w:rPr>
          <w:b/>
        </w:rPr>
      </w:pPr>
      <w:r w:rsidRPr="00A26982">
        <w:rPr>
          <w:b/>
        </w:rPr>
        <w:t>Conversation:</w:t>
      </w:r>
      <w:r w:rsidR="003321CE">
        <w:rPr>
          <w:b/>
        </w:rPr>
        <w:t xml:space="preserve"> </w:t>
      </w:r>
    </w:p>
    <w:p w:rsidR="00FD0B18" w:rsidRDefault="00FD0B18" w:rsidP="005712F1">
      <w:pPr>
        <w:numPr>
          <w:ilvl w:val="0"/>
          <w:numId w:val="2"/>
        </w:numPr>
        <w:rPr>
          <w:sz w:val="20"/>
          <w:szCs w:val="20"/>
        </w:rPr>
      </w:pPr>
      <w:r w:rsidRPr="00AE43C7">
        <w:rPr>
          <w:sz w:val="20"/>
          <w:szCs w:val="20"/>
        </w:rPr>
        <w:t xml:space="preserve">The </w:t>
      </w:r>
      <w:r w:rsidR="00C24AB8" w:rsidRPr="00AE43C7">
        <w:rPr>
          <w:sz w:val="20"/>
          <w:szCs w:val="20"/>
        </w:rPr>
        <w:t>user selects to pre-register a Patient</w:t>
      </w:r>
    </w:p>
    <w:p w:rsidR="002E4843" w:rsidRDefault="007F2AB7" w:rsidP="002E4843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</w:t>
      </w:r>
      <w:r w:rsidR="002E4843">
        <w:rPr>
          <w:sz w:val="20"/>
          <w:szCs w:val="20"/>
        </w:rPr>
        <w:t xml:space="preserve"> </w:t>
      </w:r>
      <w:r w:rsidR="007A5409">
        <w:rPr>
          <w:sz w:val="20"/>
          <w:szCs w:val="20"/>
        </w:rPr>
        <w:t xml:space="preserve">the following is true </w:t>
      </w:r>
    </w:p>
    <w:p w:rsidR="002E4843" w:rsidRPr="002E4843" w:rsidRDefault="007F2AB7" w:rsidP="00FE62F3">
      <w:pPr>
        <w:pStyle w:val="ListParagraph"/>
        <w:numPr>
          <w:ilvl w:val="0"/>
          <w:numId w:val="18"/>
        </w:numPr>
        <w:ind w:left="2160"/>
        <w:rPr>
          <w:sz w:val="20"/>
          <w:szCs w:val="20"/>
        </w:rPr>
      </w:pPr>
      <w:r w:rsidRPr="002E4843">
        <w:rPr>
          <w:sz w:val="20"/>
          <w:szCs w:val="20"/>
        </w:rPr>
        <w:t xml:space="preserve">any of the three </w:t>
      </w:r>
      <w:r w:rsidRPr="00FE62F3">
        <w:rPr>
          <w:i/>
          <w:sz w:val="20"/>
          <w:szCs w:val="20"/>
        </w:rPr>
        <w:t>MHV Enrollment Status</w:t>
      </w:r>
      <w:r w:rsidRPr="002E4843">
        <w:rPr>
          <w:sz w:val="20"/>
          <w:szCs w:val="20"/>
        </w:rPr>
        <w:t xml:space="preserve"> fields are unanswered</w:t>
      </w:r>
      <w:r w:rsidR="00FE62F3">
        <w:rPr>
          <w:sz w:val="20"/>
          <w:szCs w:val="20"/>
        </w:rPr>
        <w:t xml:space="preserve"> or</w:t>
      </w:r>
    </w:p>
    <w:p w:rsidR="002E4843" w:rsidRPr="007F2AB7" w:rsidRDefault="002E4843" w:rsidP="00FE62F3">
      <w:pPr>
        <w:pStyle w:val="ListParagraph"/>
        <w:numPr>
          <w:ilvl w:val="0"/>
          <w:numId w:val="18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at least one</w:t>
      </w:r>
      <w:r w:rsidR="00911C31">
        <w:rPr>
          <w:sz w:val="20"/>
          <w:szCs w:val="20"/>
        </w:rPr>
        <w:t xml:space="preserve"> of the </w:t>
      </w:r>
      <w:r w:rsidR="00911C31" w:rsidRPr="002E4843">
        <w:rPr>
          <w:sz w:val="20"/>
          <w:szCs w:val="20"/>
        </w:rPr>
        <w:t xml:space="preserve">three </w:t>
      </w:r>
      <w:r w:rsidR="00911C31" w:rsidRPr="00FE62F3">
        <w:rPr>
          <w:i/>
          <w:sz w:val="20"/>
          <w:szCs w:val="20"/>
        </w:rPr>
        <w:t>MHV Enrollment Status</w:t>
      </w:r>
      <w:r>
        <w:rPr>
          <w:sz w:val="20"/>
          <w:szCs w:val="20"/>
        </w:rPr>
        <w:t xml:space="preserve"> </w:t>
      </w:r>
      <w:r w:rsidR="007A5409">
        <w:rPr>
          <w:sz w:val="20"/>
          <w:szCs w:val="20"/>
        </w:rPr>
        <w:t>field</w:t>
      </w:r>
      <w:r w:rsidR="00911C31">
        <w:rPr>
          <w:sz w:val="20"/>
          <w:szCs w:val="20"/>
        </w:rPr>
        <w:t>s</w:t>
      </w:r>
      <w:r w:rsidR="007A5409">
        <w:rPr>
          <w:sz w:val="20"/>
          <w:szCs w:val="20"/>
        </w:rPr>
        <w:t xml:space="preserve"> has been recorded as ‘No’</w:t>
      </w:r>
      <w:r w:rsidR="008A2753">
        <w:rPr>
          <w:sz w:val="20"/>
          <w:szCs w:val="20"/>
        </w:rPr>
        <w:t xml:space="preserve"> and it has been at least</w:t>
      </w:r>
      <w:r w:rsidR="007A5409">
        <w:rPr>
          <w:sz w:val="20"/>
          <w:szCs w:val="20"/>
        </w:rPr>
        <w:t xml:space="preserve"> six</w:t>
      </w:r>
      <w:r>
        <w:rPr>
          <w:sz w:val="20"/>
          <w:szCs w:val="20"/>
        </w:rPr>
        <w:t xml:space="preserve"> months</w:t>
      </w:r>
      <w:r w:rsidR="008A2753">
        <w:rPr>
          <w:sz w:val="20"/>
          <w:szCs w:val="20"/>
        </w:rPr>
        <w:t xml:space="preserve"> since the ‘No’ value was recorded,</w:t>
      </w:r>
      <w:r>
        <w:rPr>
          <w:sz w:val="20"/>
          <w:szCs w:val="20"/>
        </w:rPr>
        <w:t xml:space="preserve"> then</w:t>
      </w:r>
    </w:p>
    <w:p w:rsidR="007F2AB7" w:rsidRPr="00774207" w:rsidRDefault="002E4843" w:rsidP="002E484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Pr="002E4843">
        <w:rPr>
          <w:sz w:val="20"/>
          <w:szCs w:val="20"/>
        </w:rPr>
        <w:t xml:space="preserve">n </w:t>
      </w:r>
      <w:r w:rsidRPr="00774207">
        <w:rPr>
          <w:sz w:val="20"/>
          <w:szCs w:val="20"/>
        </w:rPr>
        <w:t>Alert displays for the VistA user</w:t>
      </w:r>
    </w:p>
    <w:p w:rsidR="002E4843" w:rsidRPr="00774207" w:rsidRDefault="002E4843" w:rsidP="00FE62F3">
      <w:pPr>
        <w:pStyle w:val="ListParagraph"/>
        <w:numPr>
          <w:ilvl w:val="0"/>
          <w:numId w:val="17"/>
        </w:numPr>
        <w:ind w:left="2160"/>
        <w:rPr>
          <w:sz w:val="20"/>
          <w:szCs w:val="20"/>
        </w:rPr>
      </w:pPr>
      <w:r w:rsidRPr="00774207">
        <w:rPr>
          <w:sz w:val="20"/>
          <w:szCs w:val="20"/>
        </w:rPr>
        <w:t>“</w:t>
      </w:r>
      <w:r w:rsidR="001374C9">
        <w:rPr>
          <w:sz w:val="20"/>
          <w:szCs w:val="20"/>
        </w:rPr>
        <w:t>** Patient needs to answer MHV enrollment q</w:t>
      </w:r>
      <w:r w:rsidRPr="00774207">
        <w:rPr>
          <w:sz w:val="20"/>
          <w:szCs w:val="20"/>
        </w:rPr>
        <w:t>uestions</w:t>
      </w:r>
      <w:r w:rsidR="00774207">
        <w:rPr>
          <w:sz w:val="20"/>
          <w:szCs w:val="20"/>
        </w:rPr>
        <w:t xml:space="preserve"> </w:t>
      </w:r>
      <w:r w:rsidRPr="00774207">
        <w:rPr>
          <w:sz w:val="20"/>
          <w:szCs w:val="20"/>
        </w:rPr>
        <w:t>**”</w:t>
      </w:r>
    </w:p>
    <w:p w:rsidR="002E4843" w:rsidRDefault="002E4843" w:rsidP="00FE62F3">
      <w:pPr>
        <w:pStyle w:val="ListParagraph"/>
        <w:numPr>
          <w:ilvl w:val="0"/>
          <w:numId w:val="17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Alert is displayed under “Means Test” alert text</w:t>
      </w:r>
    </w:p>
    <w:p w:rsidR="007A5409" w:rsidRPr="007A5409" w:rsidRDefault="007A5409" w:rsidP="007A540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If all three </w:t>
      </w:r>
      <w:r w:rsidRPr="00FE62F3">
        <w:rPr>
          <w:i/>
          <w:sz w:val="20"/>
          <w:szCs w:val="20"/>
        </w:rPr>
        <w:t>MHV Enrollment Status</w:t>
      </w:r>
      <w:r>
        <w:rPr>
          <w:sz w:val="20"/>
          <w:szCs w:val="20"/>
        </w:rPr>
        <w:t xml:space="preserve"> fields are answered with values of ‘Yes’ th</w:t>
      </w:r>
      <w:r w:rsidR="008A2753">
        <w:rPr>
          <w:sz w:val="20"/>
          <w:szCs w:val="20"/>
        </w:rPr>
        <w:t>en the Alert is never displayed again.</w:t>
      </w:r>
    </w:p>
    <w:p w:rsidR="002E4843" w:rsidRDefault="002E4843" w:rsidP="00FE62F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User</w:t>
      </w:r>
      <w:r w:rsidR="00FE62F3">
        <w:rPr>
          <w:sz w:val="20"/>
          <w:szCs w:val="20"/>
        </w:rPr>
        <w:t xml:space="preserve"> </w:t>
      </w:r>
      <w:r w:rsidR="00B84BB0">
        <w:rPr>
          <w:sz w:val="20"/>
          <w:szCs w:val="20"/>
        </w:rPr>
        <w:t>selects ‘return/enter’ to finish with alerts section</w:t>
      </w:r>
    </w:p>
    <w:p w:rsidR="00B84BB0" w:rsidRPr="00FE62F3" w:rsidRDefault="00B84BB0" w:rsidP="00FE62F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User continues to scroll/enter through additional fields as necessary</w:t>
      </w:r>
    </w:p>
    <w:p w:rsidR="001D7148" w:rsidRDefault="001D7148" w:rsidP="005712F1">
      <w:pPr>
        <w:jc w:val="center"/>
      </w:pPr>
    </w:p>
    <w:p w:rsidR="00AE43C7" w:rsidRDefault="00AE43C7" w:rsidP="005712F1">
      <w:pPr>
        <w:jc w:val="center"/>
      </w:pPr>
    </w:p>
    <w:p w:rsidR="00E0375D" w:rsidRPr="00E0375D" w:rsidRDefault="005712F1" w:rsidP="00C24AB8">
      <w:pPr>
        <w:rPr>
          <w:b/>
        </w:rPr>
      </w:pPr>
      <w:r w:rsidRPr="001467A3">
        <w:rPr>
          <w:b/>
        </w:rPr>
        <w:t>Confirmation:</w:t>
      </w:r>
    </w:p>
    <w:p w:rsidR="00AE43C7" w:rsidRDefault="00911C31" w:rsidP="00FE62F3">
      <w:pPr>
        <w:pStyle w:val="ListParagraph"/>
        <w:numPr>
          <w:ilvl w:val="1"/>
          <w:numId w:val="2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Any of t</w:t>
      </w:r>
      <w:r w:rsidR="00FE62F3" w:rsidRPr="00FE62F3">
        <w:rPr>
          <w:sz w:val="20"/>
          <w:szCs w:val="20"/>
        </w:rPr>
        <w:t>he selected Patient’s MHV Enrollment Status fields are</w:t>
      </w:r>
      <w:r>
        <w:rPr>
          <w:sz w:val="20"/>
          <w:szCs w:val="20"/>
        </w:rPr>
        <w:t xml:space="preserve"> unanswered </w:t>
      </w:r>
      <w:r w:rsidR="00FE62F3" w:rsidRPr="00FE62F3">
        <w:rPr>
          <w:sz w:val="20"/>
          <w:szCs w:val="20"/>
        </w:rPr>
        <w:t>when user pre-registers the P</w:t>
      </w:r>
      <w:r w:rsidR="007A5409">
        <w:rPr>
          <w:sz w:val="20"/>
          <w:szCs w:val="20"/>
        </w:rPr>
        <w:t>atient and the Alert is displayed.</w:t>
      </w:r>
    </w:p>
    <w:p w:rsidR="00FE62F3" w:rsidRDefault="00FE62F3" w:rsidP="00FE62F3">
      <w:pPr>
        <w:pStyle w:val="ListParagraph"/>
        <w:numPr>
          <w:ilvl w:val="1"/>
          <w:numId w:val="2"/>
        </w:numPr>
        <w:ind w:left="1080"/>
        <w:rPr>
          <w:sz w:val="20"/>
          <w:szCs w:val="20"/>
        </w:rPr>
      </w:pPr>
      <w:r w:rsidRPr="00FE62F3">
        <w:rPr>
          <w:sz w:val="20"/>
          <w:szCs w:val="20"/>
        </w:rPr>
        <w:t>The selected Patient’s MHV Enrollm</w:t>
      </w:r>
      <w:r>
        <w:rPr>
          <w:sz w:val="20"/>
          <w:szCs w:val="20"/>
        </w:rPr>
        <w:t xml:space="preserve">ent Status fields have existing answers and at least one contains a value of ‘No’ (recorded </w:t>
      </w:r>
      <w:r w:rsidR="007A5409">
        <w:rPr>
          <w:sz w:val="20"/>
          <w:szCs w:val="20"/>
        </w:rPr>
        <w:t>six months or more ago</w:t>
      </w:r>
      <w:r>
        <w:rPr>
          <w:sz w:val="20"/>
          <w:szCs w:val="20"/>
        </w:rPr>
        <w:t>)</w:t>
      </w:r>
      <w:r w:rsidRPr="00FE62F3">
        <w:rPr>
          <w:sz w:val="20"/>
          <w:szCs w:val="20"/>
        </w:rPr>
        <w:t xml:space="preserve"> when user pre-registers the Pa</w:t>
      </w:r>
      <w:r w:rsidR="007A5409">
        <w:rPr>
          <w:sz w:val="20"/>
          <w:szCs w:val="20"/>
        </w:rPr>
        <w:t>tient and the Alert is displayed.</w:t>
      </w:r>
    </w:p>
    <w:p w:rsidR="00FE62F3" w:rsidRDefault="00FE62F3" w:rsidP="00FE62F3">
      <w:pPr>
        <w:pStyle w:val="ListParagraph"/>
        <w:numPr>
          <w:ilvl w:val="1"/>
          <w:numId w:val="2"/>
        </w:numPr>
        <w:ind w:left="1080"/>
        <w:rPr>
          <w:sz w:val="20"/>
          <w:szCs w:val="20"/>
        </w:rPr>
      </w:pPr>
      <w:r w:rsidRPr="00FE62F3">
        <w:rPr>
          <w:sz w:val="20"/>
          <w:szCs w:val="20"/>
        </w:rPr>
        <w:t>The selected Patient’s MHV</w:t>
      </w:r>
      <w:r>
        <w:rPr>
          <w:sz w:val="20"/>
          <w:szCs w:val="20"/>
        </w:rPr>
        <w:t xml:space="preserve"> Enrollment Status fields have existing answers of ‘Yes’ and the Alert is not displayed during pre-registration of the Patient.</w:t>
      </w:r>
    </w:p>
    <w:p w:rsidR="00FE62F3" w:rsidRDefault="00FE62F3" w:rsidP="00FE62F3">
      <w:pPr>
        <w:pStyle w:val="ListParagraph"/>
        <w:ind w:left="1080"/>
        <w:rPr>
          <w:sz w:val="20"/>
          <w:szCs w:val="20"/>
        </w:rPr>
      </w:pPr>
    </w:p>
    <w:p w:rsidR="00FE62F3" w:rsidRPr="00FE62F3" w:rsidRDefault="00FE62F3" w:rsidP="00FE62F3">
      <w:pPr>
        <w:rPr>
          <w:b/>
        </w:rPr>
      </w:pPr>
    </w:p>
    <w:p w:rsidR="005712F1" w:rsidRPr="001467A3" w:rsidRDefault="005712F1" w:rsidP="004E096A">
      <w:pPr>
        <w:keepNext/>
        <w:rPr>
          <w:b/>
        </w:rPr>
      </w:pPr>
      <w:r w:rsidRPr="001467A3">
        <w:rPr>
          <w:b/>
        </w:rPr>
        <w:t>Failures:</w:t>
      </w:r>
    </w:p>
    <w:p w:rsidR="007A5409" w:rsidRPr="007A5409" w:rsidRDefault="00911C31" w:rsidP="00911C31">
      <w:pPr>
        <w:pStyle w:val="ListParagraph"/>
        <w:numPr>
          <w:ilvl w:val="0"/>
          <w:numId w:val="19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Any of t</w:t>
      </w:r>
      <w:r w:rsidR="007A5409" w:rsidRPr="007A5409">
        <w:rPr>
          <w:sz w:val="20"/>
          <w:szCs w:val="20"/>
        </w:rPr>
        <w:t>he selected Patient’s MHV Enrollment Status fields are unanswered when user pre-registers the P</w:t>
      </w:r>
      <w:r w:rsidR="007A5409">
        <w:rPr>
          <w:sz w:val="20"/>
          <w:szCs w:val="20"/>
        </w:rPr>
        <w:t>atient and</w:t>
      </w:r>
      <w:r w:rsidR="007A5409" w:rsidRPr="007A5409">
        <w:rPr>
          <w:sz w:val="20"/>
          <w:szCs w:val="20"/>
        </w:rPr>
        <w:t xml:space="preserve"> the Alert is </w:t>
      </w:r>
      <w:r w:rsidR="007A5409">
        <w:rPr>
          <w:sz w:val="20"/>
          <w:szCs w:val="20"/>
        </w:rPr>
        <w:t xml:space="preserve">NOT </w:t>
      </w:r>
      <w:r w:rsidR="007A5409" w:rsidRPr="007A5409">
        <w:rPr>
          <w:sz w:val="20"/>
          <w:szCs w:val="20"/>
        </w:rPr>
        <w:t>displayed.</w:t>
      </w:r>
    </w:p>
    <w:p w:rsidR="00FE62F3" w:rsidRDefault="00FE62F3" w:rsidP="00911C31">
      <w:pPr>
        <w:pStyle w:val="ListParagraph"/>
        <w:numPr>
          <w:ilvl w:val="0"/>
          <w:numId w:val="19"/>
        </w:numPr>
        <w:ind w:left="1080"/>
        <w:rPr>
          <w:sz w:val="20"/>
          <w:szCs w:val="20"/>
        </w:rPr>
      </w:pPr>
      <w:r w:rsidRPr="00FE62F3">
        <w:rPr>
          <w:sz w:val="20"/>
          <w:szCs w:val="20"/>
        </w:rPr>
        <w:t>The selected Patient’s MHV Enrollm</w:t>
      </w:r>
      <w:r>
        <w:rPr>
          <w:sz w:val="20"/>
          <w:szCs w:val="20"/>
        </w:rPr>
        <w:t>ent Status fields have existing answers and at least one contains a value of ‘No’ (recorded within the last 6 months)</w:t>
      </w:r>
      <w:r w:rsidRPr="00FE62F3">
        <w:rPr>
          <w:sz w:val="20"/>
          <w:szCs w:val="20"/>
        </w:rPr>
        <w:t xml:space="preserve"> when</w:t>
      </w:r>
      <w:r w:rsidR="007A5409">
        <w:rPr>
          <w:sz w:val="20"/>
          <w:szCs w:val="20"/>
        </w:rPr>
        <w:t xml:space="preserve"> user pre-registers the Patient and</w:t>
      </w:r>
      <w:r w:rsidRPr="00FE62F3">
        <w:rPr>
          <w:sz w:val="20"/>
          <w:szCs w:val="20"/>
        </w:rPr>
        <w:t xml:space="preserve"> the Alert is </w:t>
      </w:r>
      <w:r w:rsidR="00B57105">
        <w:rPr>
          <w:sz w:val="20"/>
          <w:szCs w:val="20"/>
        </w:rPr>
        <w:t xml:space="preserve">NOT </w:t>
      </w:r>
      <w:r w:rsidR="007A5409">
        <w:rPr>
          <w:sz w:val="20"/>
          <w:szCs w:val="20"/>
        </w:rPr>
        <w:t>displayed</w:t>
      </w:r>
    </w:p>
    <w:p w:rsidR="00FE62F3" w:rsidRDefault="00FE62F3" w:rsidP="00911C31">
      <w:pPr>
        <w:pStyle w:val="ListParagraph"/>
        <w:numPr>
          <w:ilvl w:val="0"/>
          <w:numId w:val="19"/>
        </w:numPr>
        <w:ind w:left="1080"/>
        <w:rPr>
          <w:sz w:val="20"/>
          <w:szCs w:val="20"/>
        </w:rPr>
      </w:pPr>
      <w:r w:rsidRPr="00FE62F3">
        <w:rPr>
          <w:sz w:val="20"/>
          <w:szCs w:val="20"/>
        </w:rPr>
        <w:lastRenderedPageBreak/>
        <w:t>The selected Patient’s MHV</w:t>
      </w:r>
      <w:r>
        <w:rPr>
          <w:sz w:val="20"/>
          <w:szCs w:val="20"/>
        </w:rPr>
        <w:t xml:space="preserve"> Enrollment Status fields have existing answers of ‘Yes’</w:t>
      </w:r>
      <w:r w:rsidR="007A5409">
        <w:rPr>
          <w:sz w:val="20"/>
          <w:szCs w:val="20"/>
        </w:rPr>
        <w:t xml:space="preserve"> and the Alert IS</w:t>
      </w:r>
      <w:r>
        <w:rPr>
          <w:sz w:val="20"/>
          <w:szCs w:val="20"/>
        </w:rPr>
        <w:t xml:space="preserve"> displayed during pre-registration of the Patient.</w:t>
      </w:r>
    </w:p>
    <w:p w:rsidR="001D7148" w:rsidRDefault="001D7148" w:rsidP="005712F1">
      <w:pPr>
        <w:rPr>
          <w:b/>
        </w:rPr>
      </w:pPr>
    </w:p>
    <w:p w:rsidR="001D7148" w:rsidRDefault="001D7148" w:rsidP="005712F1">
      <w:pPr>
        <w:rPr>
          <w:b/>
        </w:rPr>
      </w:pPr>
    </w:p>
    <w:p w:rsidR="005712F1" w:rsidRPr="001467A3" w:rsidRDefault="005712F1" w:rsidP="005712F1">
      <w:pPr>
        <w:rPr>
          <w:b/>
        </w:rPr>
      </w:pPr>
      <w:r w:rsidRPr="001467A3">
        <w:rPr>
          <w:b/>
        </w:rPr>
        <w:t>Error Messages:</w:t>
      </w:r>
    </w:p>
    <w:p w:rsidR="005712F1" w:rsidRDefault="007A5409" w:rsidP="005712F1">
      <w:pPr>
        <w:rPr>
          <w:sz w:val="20"/>
          <w:szCs w:val="20"/>
        </w:rPr>
      </w:pPr>
      <w:r>
        <w:rPr>
          <w:sz w:val="20"/>
          <w:szCs w:val="20"/>
        </w:rPr>
        <w:t>none</w:t>
      </w:r>
    </w:p>
    <w:p w:rsidR="00AE43C7" w:rsidRPr="001467A3" w:rsidRDefault="00AE43C7" w:rsidP="005712F1">
      <w:pPr>
        <w:rPr>
          <w:b/>
        </w:rPr>
      </w:pPr>
    </w:p>
    <w:p w:rsidR="005712F1" w:rsidRPr="00FE54AA" w:rsidRDefault="005712F1" w:rsidP="005712F1">
      <w:pPr>
        <w:rPr>
          <w:b/>
        </w:rPr>
      </w:pPr>
      <w:r w:rsidRPr="001467A3">
        <w:rPr>
          <w:b/>
        </w:rPr>
        <w:t>Informational Messages:</w:t>
      </w:r>
    </w:p>
    <w:p w:rsidR="007A5409" w:rsidRDefault="007A5409" w:rsidP="007A5409">
      <w:pPr>
        <w:rPr>
          <w:sz w:val="20"/>
          <w:szCs w:val="20"/>
        </w:rPr>
      </w:pPr>
      <w:r>
        <w:rPr>
          <w:sz w:val="20"/>
          <w:szCs w:val="20"/>
        </w:rPr>
        <w:t>none</w:t>
      </w:r>
    </w:p>
    <w:p w:rsidR="00AE43C7" w:rsidRDefault="00AE43C7" w:rsidP="005712F1">
      <w:pPr>
        <w:rPr>
          <w:b/>
        </w:rPr>
      </w:pPr>
    </w:p>
    <w:p w:rsidR="005712F1" w:rsidRPr="001467A3" w:rsidRDefault="005712F1" w:rsidP="005712F1">
      <w:pPr>
        <w:rPr>
          <w:b/>
        </w:rPr>
      </w:pPr>
      <w:r w:rsidRPr="001467A3">
        <w:rPr>
          <w:b/>
        </w:rPr>
        <w:t>Warning Messages:</w:t>
      </w:r>
    </w:p>
    <w:p w:rsidR="00A15118" w:rsidRPr="007A5409" w:rsidRDefault="007A5409" w:rsidP="007A5409">
      <w:pPr>
        <w:rPr>
          <w:sz w:val="20"/>
          <w:szCs w:val="20"/>
        </w:rPr>
      </w:pPr>
      <w:r>
        <w:rPr>
          <w:sz w:val="20"/>
          <w:szCs w:val="20"/>
        </w:rPr>
        <w:t>none</w:t>
      </w:r>
    </w:p>
    <w:p w:rsidR="007D0E02" w:rsidRPr="001D7148" w:rsidRDefault="00D24AC6" w:rsidP="001D7148">
      <w:pPr>
        <w:rPr>
          <w:sz w:val="18"/>
          <w:szCs w:val="18"/>
        </w:rPr>
      </w:pPr>
      <w:r w:rsidRPr="001D7148">
        <w:rPr>
          <w:sz w:val="18"/>
          <w:szCs w:val="18"/>
        </w:rPr>
        <w:t xml:space="preserve"> </w:t>
      </w:r>
    </w:p>
    <w:sectPr w:rsidR="007D0E02" w:rsidRPr="001D7148" w:rsidSect="00FE62F3">
      <w:footerReference w:type="default" r:id="rId12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D75" w:rsidRDefault="003C2D75" w:rsidP="00247034">
      <w:r>
        <w:separator/>
      </w:r>
    </w:p>
  </w:endnote>
  <w:endnote w:type="continuationSeparator" w:id="0">
    <w:p w:rsidR="003C2D75" w:rsidRDefault="003C2D75" w:rsidP="00247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034" w:rsidRDefault="00247034" w:rsidP="00247034">
    <w:pPr>
      <w:pStyle w:val="Footer"/>
      <w:jc w:val="right"/>
    </w:pPr>
    <w:r>
      <w:t xml:space="preserve">ID:  </w:t>
    </w:r>
    <w:r w:rsidR="007F2AB7" w:rsidRPr="007F2AB7">
      <w:rPr>
        <w:sz w:val="20"/>
        <w:szCs w:val="20"/>
      </w:rPr>
      <w:t>IEMVH_Vista_MHV_Alert</w:t>
    </w:r>
  </w:p>
  <w:p w:rsidR="00247034" w:rsidRPr="00553AAB" w:rsidRDefault="00553AAB" w:rsidP="00553AAB">
    <w:pPr>
      <w:ind w:left="3600"/>
      <w:jc w:val="center"/>
      <w:rPr>
        <w:bCs/>
        <w:sz w:val="20"/>
        <w:szCs w:val="20"/>
      </w:rPr>
    </w:pPr>
    <w:r>
      <w:rPr>
        <w:sz w:val="20"/>
        <w:szCs w:val="20"/>
      </w:rPr>
      <w:t xml:space="preserve">          </w:t>
    </w:r>
    <w:r w:rsidR="007A5409">
      <w:rPr>
        <w:sz w:val="20"/>
        <w:szCs w:val="20"/>
      </w:rPr>
      <w:tab/>
    </w:r>
    <w:r w:rsidR="007A5409">
      <w:rPr>
        <w:sz w:val="20"/>
        <w:szCs w:val="20"/>
      </w:rPr>
      <w:tab/>
      <w:t xml:space="preserve">      </w:t>
    </w:r>
    <w:r w:rsidR="007F2AB7">
      <w:rPr>
        <w:sz w:val="20"/>
        <w:szCs w:val="20"/>
      </w:rPr>
      <w:t xml:space="preserve"> </w:t>
    </w:r>
    <w:r w:rsidR="007F2AB7" w:rsidRPr="007F2AB7">
      <w:rPr>
        <w:sz w:val="20"/>
        <w:szCs w:val="20"/>
      </w:rPr>
      <w:t>Add/Display VistA alert for MHV enrollment</w:t>
    </w:r>
  </w:p>
  <w:p w:rsidR="00247034" w:rsidRPr="007A5409" w:rsidRDefault="00247034" w:rsidP="00247034">
    <w:pPr>
      <w:pStyle w:val="Footer"/>
      <w:rPr>
        <w:sz w:val="20"/>
        <w:szCs w:val="20"/>
      </w:rPr>
    </w:pPr>
    <w:r>
      <w:tab/>
    </w:r>
    <w:r>
      <w:tab/>
    </w:r>
    <w:r w:rsidRPr="007A5409">
      <w:rPr>
        <w:sz w:val="20"/>
        <w:szCs w:val="20"/>
      </w:rPr>
      <w:t xml:space="preserve">Page </w:t>
    </w:r>
    <w:r w:rsidR="007D0E02" w:rsidRPr="007A5409">
      <w:rPr>
        <w:sz w:val="20"/>
        <w:szCs w:val="20"/>
      </w:rPr>
      <w:fldChar w:fldCharType="begin"/>
    </w:r>
    <w:r w:rsidRPr="007A5409">
      <w:rPr>
        <w:sz w:val="20"/>
        <w:szCs w:val="20"/>
      </w:rPr>
      <w:instrText xml:space="preserve"> PAGE </w:instrText>
    </w:r>
    <w:r w:rsidR="007D0E02" w:rsidRPr="007A5409">
      <w:rPr>
        <w:sz w:val="20"/>
        <w:szCs w:val="20"/>
      </w:rPr>
      <w:fldChar w:fldCharType="separate"/>
    </w:r>
    <w:r w:rsidR="003C2D75">
      <w:rPr>
        <w:noProof/>
        <w:sz w:val="20"/>
        <w:szCs w:val="20"/>
      </w:rPr>
      <w:t>1</w:t>
    </w:r>
    <w:r w:rsidR="007D0E02" w:rsidRPr="007A5409">
      <w:rPr>
        <w:sz w:val="20"/>
        <w:szCs w:val="20"/>
      </w:rPr>
      <w:fldChar w:fldCharType="end"/>
    </w:r>
    <w:r w:rsidRPr="007A5409">
      <w:rPr>
        <w:sz w:val="20"/>
        <w:szCs w:val="20"/>
      </w:rPr>
      <w:t xml:space="preserve"> of </w:t>
    </w:r>
    <w:r w:rsidR="007D0E02" w:rsidRPr="007A5409">
      <w:rPr>
        <w:sz w:val="20"/>
        <w:szCs w:val="20"/>
      </w:rPr>
      <w:fldChar w:fldCharType="begin"/>
    </w:r>
    <w:r w:rsidRPr="007A5409">
      <w:rPr>
        <w:sz w:val="20"/>
        <w:szCs w:val="20"/>
      </w:rPr>
      <w:instrText xml:space="preserve"> NUMPAGES </w:instrText>
    </w:r>
    <w:r w:rsidR="007D0E02" w:rsidRPr="007A5409">
      <w:rPr>
        <w:sz w:val="20"/>
        <w:szCs w:val="20"/>
      </w:rPr>
      <w:fldChar w:fldCharType="separate"/>
    </w:r>
    <w:r w:rsidR="003C2D75">
      <w:rPr>
        <w:noProof/>
        <w:sz w:val="20"/>
        <w:szCs w:val="20"/>
      </w:rPr>
      <w:t>1</w:t>
    </w:r>
    <w:r w:rsidR="007D0E02" w:rsidRPr="007A5409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D75" w:rsidRDefault="003C2D75" w:rsidP="00247034">
      <w:r>
        <w:separator/>
      </w:r>
    </w:p>
  </w:footnote>
  <w:footnote w:type="continuationSeparator" w:id="0">
    <w:p w:rsidR="003C2D75" w:rsidRDefault="003C2D75" w:rsidP="00247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947D1"/>
    <w:multiLevelType w:val="hybridMultilevel"/>
    <w:tmpl w:val="A40E3338"/>
    <w:lvl w:ilvl="0" w:tplc="A13291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A5149A"/>
    <w:multiLevelType w:val="hybridMultilevel"/>
    <w:tmpl w:val="2A1A87A4"/>
    <w:lvl w:ilvl="0" w:tplc="ACF00A84">
      <w:start w:val="1"/>
      <w:numFmt w:val="lowerLetter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583830"/>
    <w:multiLevelType w:val="hybridMultilevel"/>
    <w:tmpl w:val="1E3086E6"/>
    <w:lvl w:ilvl="0" w:tplc="A816FDFE">
      <w:start w:val="1"/>
      <w:numFmt w:val="lowerLetter"/>
      <w:lvlText w:val="%1."/>
      <w:lvlJc w:val="left"/>
      <w:pPr>
        <w:ind w:left="1440" w:hanging="360"/>
      </w:pPr>
      <w:rPr>
        <w:rFonts w:ascii="Arial" w:eastAsia="Calibri" w:hAnsi="Arial" w:cs="Arial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837EF7"/>
    <w:multiLevelType w:val="hybridMultilevel"/>
    <w:tmpl w:val="DB9A431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0CC591A"/>
    <w:multiLevelType w:val="hybridMultilevel"/>
    <w:tmpl w:val="F4CE4514"/>
    <w:lvl w:ilvl="0" w:tplc="C2E424A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4C05D7"/>
    <w:multiLevelType w:val="hybridMultilevel"/>
    <w:tmpl w:val="E238FCFE"/>
    <w:lvl w:ilvl="0" w:tplc="464AEDD8">
      <w:start w:val="1"/>
      <w:numFmt w:val="lowerLetter"/>
      <w:lvlText w:val="%1."/>
      <w:lvlJc w:val="left"/>
      <w:pPr>
        <w:ind w:left="144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1C5382"/>
    <w:multiLevelType w:val="hybridMultilevel"/>
    <w:tmpl w:val="F4CE4514"/>
    <w:lvl w:ilvl="0" w:tplc="C2E424A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8343D3"/>
    <w:multiLevelType w:val="hybridMultilevel"/>
    <w:tmpl w:val="8DAC92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32C118D"/>
    <w:multiLevelType w:val="hybridMultilevel"/>
    <w:tmpl w:val="D05E4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7570EB"/>
    <w:multiLevelType w:val="hybridMultilevel"/>
    <w:tmpl w:val="4D08960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4DA4A8F"/>
    <w:multiLevelType w:val="hybridMultilevel"/>
    <w:tmpl w:val="19CE65B8"/>
    <w:lvl w:ilvl="0" w:tplc="693EE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CF00A84">
      <w:start w:val="1"/>
      <w:numFmt w:val="lowerLetter"/>
      <w:lvlText w:val="%2."/>
      <w:lvlJc w:val="righ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7">
      <w:start w:val="1"/>
      <w:numFmt w:val="lowerLetter"/>
      <w:lvlText w:val="%4)"/>
      <w:lvlJc w:val="left"/>
      <w:pPr>
        <w:ind w:left="3240" w:hanging="360"/>
      </w:pPr>
    </w:lvl>
    <w:lvl w:ilvl="4" w:tplc="04090011">
      <w:start w:val="1"/>
      <w:numFmt w:val="decimal"/>
      <w:lvlText w:val="%5)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0264180"/>
    <w:multiLevelType w:val="hybridMultilevel"/>
    <w:tmpl w:val="96CA465C"/>
    <w:lvl w:ilvl="0" w:tplc="693EE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7">
      <w:start w:val="1"/>
      <w:numFmt w:val="lowerLetter"/>
      <w:lvlText w:val="%4)"/>
      <w:lvlJc w:val="left"/>
      <w:pPr>
        <w:ind w:left="3240" w:hanging="360"/>
      </w:pPr>
    </w:lvl>
    <w:lvl w:ilvl="4" w:tplc="04090011">
      <w:start w:val="1"/>
      <w:numFmt w:val="decimal"/>
      <w:lvlText w:val="%5)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33227A"/>
    <w:multiLevelType w:val="hybridMultilevel"/>
    <w:tmpl w:val="90F239EC"/>
    <w:lvl w:ilvl="0" w:tplc="693EE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7">
      <w:start w:val="1"/>
      <w:numFmt w:val="lowerLetter"/>
      <w:lvlText w:val="%4)"/>
      <w:lvlJc w:val="left"/>
      <w:pPr>
        <w:ind w:left="3240" w:hanging="360"/>
      </w:pPr>
    </w:lvl>
    <w:lvl w:ilvl="4" w:tplc="04090011">
      <w:start w:val="1"/>
      <w:numFmt w:val="decimal"/>
      <w:lvlText w:val="%5)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1F4710"/>
    <w:multiLevelType w:val="hybridMultilevel"/>
    <w:tmpl w:val="017AFF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60E20C8"/>
    <w:multiLevelType w:val="hybridMultilevel"/>
    <w:tmpl w:val="83AE193A"/>
    <w:lvl w:ilvl="0" w:tplc="ACF00A84">
      <w:start w:val="1"/>
      <w:numFmt w:val="lowerLetter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CB7256D"/>
    <w:multiLevelType w:val="hybridMultilevel"/>
    <w:tmpl w:val="36FE39A8"/>
    <w:lvl w:ilvl="0" w:tplc="693EE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7">
      <w:start w:val="1"/>
      <w:numFmt w:val="lowerLetter"/>
      <w:lvlText w:val="%4)"/>
      <w:lvlJc w:val="left"/>
      <w:pPr>
        <w:ind w:left="3240" w:hanging="360"/>
      </w:pPr>
    </w:lvl>
    <w:lvl w:ilvl="4" w:tplc="04090011">
      <w:start w:val="1"/>
      <w:numFmt w:val="decimal"/>
      <w:lvlText w:val="%5)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6A185D"/>
    <w:multiLevelType w:val="hybridMultilevel"/>
    <w:tmpl w:val="B422F7C6"/>
    <w:lvl w:ilvl="0" w:tplc="65F27B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2F35528"/>
    <w:multiLevelType w:val="hybridMultilevel"/>
    <w:tmpl w:val="60FC1C44"/>
    <w:lvl w:ilvl="0" w:tplc="ACF00A84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2A56896A">
      <w:start w:val="1"/>
      <w:numFmt w:val="lowerRoman"/>
      <w:lvlText w:val="%2"/>
      <w:lvlJc w:val="left"/>
      <w:pPr>
        <w:ind w:left="25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3240" w:hanging="180"/>
      </w:pPr>
    </w:lvl>
    <w:lvl w:ilvl="3" w:tplc="421EE7C4">
      <w:start w:val="1"/>
      <w:numFmt w:val="lowerRoman"/>
      <w:lvlText w:val="%4)"/>
      <w:lvlJc w:val="right"/>
      <w:pPr>
        <w:ind w:left="39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7F14D48"/>
    <w:multiLevelType w:val="hybridMultilevel"/>
    <w:tmpl w:val="35347D7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18"/>
  </w:num>
  <w:num w:numId="5">
    <w:abstractNumId w:val="11"/>
  </w:num>
  <w:num w:numId="6">
    <w:abstractNumId w:val="12"/>
  </w:num>
  <w:num w:numId="7">
    <w:abstractNumId w:val="3"/>
  </w:num>
  <w:num w:numId="8">
    <w:abstractNumId w:val="10"/>
  </w:num>
  <w:num w:numId="9">
    <w:abstractNumId w:val="17"/>
  </w:num>
  <w:num w:numId="10">
    <w:abstractNumId w:val="8"/>
  </w:num>
  <w:num w:numId="11">
    <w:abstractNumId w:val="1"/>
  </w:num>
  <w:num w:numId="12">
    <w:abstractNumId w:val="14"/>
  </w:num>
  <w:num w:numId="13">
    <w:abstractNumId w:val="0"/>
  </w:num>
  <w:num w:numId="14">
    <w:abstractNumId w:val="9"/>
  </w:num>
  <w:num w:numId="15">
    <w:abstractNumId w:val="16"/>
  </w:num>
  <w:num w:numId="16">
    <w:abstractNumId w:val="7"/>
  </w:num>
  <w:num w:numId="17">
    <w:abstractNumId w:val="5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D14"/>
    <w:rsid w:val="0000319B"/>
    <w:rsid w:val="000267E2"/>
    <w:rsid w:val="000434A4"/>
    <w:rsid w:val="00046B31"/>
    <w:rsid w:val="000843A8"/>
    <w:rsid w:val="00094C4F"/>
    <w:rsid w:val="000E637D"/>
    <w:rsid w:val="000F1528"/>
    <w:rsid w:val="00106FF3"/>
    <w:rsid w:val="001374C9"/>
    <w:rsid w:val="001674CA"/>
    <w:rsid w:val="001A7A5A"/>
    <w:rsid w:val="001B25BA"/>
    <w:rsid w:val="001C5EF8"/>
    <w:rsid w:val="001D2503"/>
    <w:rsid w:val="001D7148"/>
    <w:rsid w:val="00243985"/>
    <w:rsid w:val="00247034"/>
    <w:rsid w:val="0028058C"/>
    <w:rsid w:val="00295A9A"/>
    <w:rsid w:val="002D02A5"/>
    <w:rsid w:val="002D5770"/>
    <w:rsid w:val="002E4843"/>
    <w:rsid w:val="00304EA5"/>
    <w:rsid w:val="003321CE"/>
    <w:rsid w:val="00392F6C"/>
    <w:rsid w:val="003B7E84"/>
    <w:rsid w:val="003C2D75"/>
    <w:rsid w:val="003E11D7"/>
    <w:rsid w:val="003F4BF7"/>
    <w:rsid w:val="00430AEE"/>
    <w:rsid w:val="0043168E"/>
    <w:rsid w:val="0045638B"/>
    <w:rsid w:val="00462679"/>
    <w:rsid w:val="004A7667"/>
    <w:rsid w:val="004B0852"/>
    <w:rsid w:val="004B1D6F"/>
    <w:rsid w:val="004B3A3A"/>
    <w:rsid w:val="004C04F9"/>
    <w:rsid w:val="004E096A"/>
    <w:rsid w:val="00553AAB"/>
    <w:rsid w:val="005712F1"/>
    <w:rsid w:val="00594CF1"/>
    <w:rsid w:val="00596A09"/>
    <w:rsid w:val="005D549B"/>
    <w:rsid w:val="005F48DE"/>
    <w:rsid w:val="006071F9"/>
    <w:rsid w:val="0064551C"/>
    <w:rsid w:val="006620ED"/>
    <w:rsid w:val="00685D8F"/>
    <w:rsid w:val="006B0843"/>
    <w:rsid w:val="006B494A"/>
    <w:rsid w:val="006E6D14"/>
    <w:rsid w:val="00706F4E"/>
    <w:rsid w:val="00711203"/>
    <w:rsid w:val="0075305E"/>
    <w:rsid w:val="00774207"/>
    <w:rsid w:val="00777A89"/>
    <w:rsid w:val="007A3FB9"/>
    <w:rsid w:val="007A46BE"/>
    <w:rsid w:val="007A5409"/>
    <w:rsid w:val="007B1E11"/>
    <w:rsid w:val="007C2A09"/>
    <w:rsid w:val="007D0E02"/>
    <w:rsid w:val="007D26FB"/>
    <w:rsid w:val="007F2AB7"/>
    <w:rsid w:val="0083232C"/>
    <w:rsid w:val="008561E5"/>
    <w:rsid w:val="008A2308"/>
    <w:rsid w:val="008A2753"/>
    <w:rsid w:val="009014D9"/>
    <w:rsid w:val="00911C31"/>
    <w:rsid w:val="00944C1C"/>
    <w:rsid w:val="0096012A"/>
    <w:rsid w:val="009769B4"/>
    <w:rsid w:val="009A0A84"/>
    <w:rsid w:val="009C5964"/>
    <w:rsid w:val="009E168D"/>
    <w:rsid w:val="009F31FA"/>
    <w:rsid w:val="00A055C2"/>
    <w:rsid w:val="00A15118"/>
    <w:rsid w:val="00A1699A"/>
    <w:rsid w:val="00AC3580"/>
    <w:rsid w:val="00AE43C7"/>
    <w:rsid w:val="00B04514"/>
    <w:rsid w:val="00B2255B"/>
    <w:rsid w:val="00B3238F"/>
    <w:rsid w:val="00B57105"/>
    <w:rsid w:val="00B71F41"/>
    <w:rsid w:val="00B82301"/>
    <w:rsid w:val="00B83CC2"/>
    <w:rsid w:val="00B84BB0"/>
    <w:rsid w:val="00C02433"/>
    <w:rsid w:val="00C03340"/>
    <w:rsid w:val="00C241B5"/>
    <w:rsid w:val="00C24AB8"/>
    <w:rsid w:val="00C60437"/>
    <w:rsid w:val="00C92731"/>
    <w:rsid w:val="00CF53C1"/>
    <w:rsid w:val="00D06B19"/>
    <w:rsid w:val="00D24AC6"/>
    <w:rsid w:val="00D251F9"/>
    <w:rsid w:val="00D66B30"/>
    <w:rsid w:val="00D6723E"/>
    <w:rsid w:val="00D87986"/>
    <w:rsid w:val="00DC5CD2"/>
    <w:rsid w:val="00DD088D"/>
    <w:rsid w:val="00DE4A12"/>
    <w:rsid w:val="00DF151D"/>
    <w:rsid w:val="00E0375D"/>
    <w:rsid w:val="00E120FA"/>
    <w:rsid w:val="00E32E79"/>
    <w:rsid w:val="00E54A8A"/>
    <w:rsid w:val="00E55C2F"/>
    <w:rsid w:val="00EF2A04"/>
    <w:rsid w:val="00F16679"/>
    <w:rsid w:val="00F46AFE"/>
    <w:rsid w:val="00F92352"/>
    <w:rsid w:val="00FA36DB"/>
    <w:rsid w:val="00FA4D0B"/>
    <w:rsid w:val="00FC704F"/>
    <w:rsid w:val="00FD0B18"/>
    <w:rsid w:val="00FD502F"/>
    <w:rsid w:val="00FE0D94"/>
    <w:rsid w:val="00FE62F3"/>
    <w:rsid w:val="00FE757C"/>
    <w:rsid w:val="00FF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2F1"/>
    <w:pPr>
      <w:spacing w:after="0" w:line="240" w:lineRule="auto"/>
    </w:pPr>
    <w:rPr>
      <w:rFonts w:ascii="Arial" w:eastAsia="Calibri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12F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F151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69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9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99A"/>
    <w:rPr>
      <w:rFonts w:ascii="Arial" w:eastAsia="Calibri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9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99A"/>
    <w:rPr>
      <w:rFonts w:ascii="Arial" w:eastAsia="Calibri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99A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70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034"/>
    <w:rPr>
      <w:rFonts w:ascii="Arial" w:eastAsia="Calibri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470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034"/>
    <w:rPr>
      <w:rFonts w:ascii="Arial" w:eastAsia="Calibri" w:hAnsi="Arial" w:cs="Arial"/>
    </w:rPr>
  </w:style>
  <w:style w:type="character" w:styleId="Hyperlink">
    <w:name w:val="Hyperlink"/>
    <w:basedOn w:val="DefaultParagraphFont"/>
    <w:uiPriority w:val="99"/>
    <w:unhideWhenUsed/>
    <w:rsid w:val="004E09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96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2F1"/>
    <w:pPr>
      <w:spacing w:after="0" w:line="240" w:lineRule="auto"/>
    </w:pPr>
    <w:rPr>
      <w:rFonts w:ascii="Arial" w:eastAsia="Calibri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12F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F151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69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9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99A"/>
    <w:rPr>
      <w:rFonts w:ascii="Arial" w:eastAsia="Calibri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9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99A"/>
    <w:rPr>
      <w:rFonts w:ascii="Arial" w:eastAsia="Calibri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99A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70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034"/>
    <w:rPr>
      <w:rFonts w:ascii="Arial" w:eastAsia="Calibri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470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034"/>
    <w:rPr>
      <w:rFonts w:ascii="Arial" w:eastAsia="Calibri" w:hAnsi="Arial" w:cs="Arial"/>
    </w:rPr>
  </w:style>
  <w:style w:type="character" w:styleId="Hyperlink">
    <w:name w:val="Hyperlink"/>
    <w:basedOn w:val="DefaultParagraphFont"/>
    <w:uiPriority w:val="99"/>
    <w:unhideWhenUsed/>
    <w:rsid w:val="004E09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9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2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wox\Desktop\IEMVH_Add_Enroll_Pre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CF1BF51A87404B8EE6080242187C4C" ma:contentTypeVersion="4" ma:contentTypeDescription="Create a new document." ma:contentTypeScope="" ma:versionID="225c2e7050b7aa2394ce1ca969c51f3d">
  <xsd:schema xmlns:xsd="http://www.w3.org/2001/XMLSchema" xmlns:p="http://schemas.microsoft.com/office/2006/metadata/properties" targetNamespace="http://schemas.microsoft.com/office/2006/metadata/properties" ma:root="true" ma:fieldsID="9198a63650b3d9e690590c8dc7893bc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 ma:index="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4E615-1237-4D14-AC0D-D702F244F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EEDB157-8951-44FF-9475-F41BC86014E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E941149-1975-4A05-8B4C-E9DBF83DA5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624800-978C-4A22-993E-AE52B270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IEMVH_Add_Enroll_Pref</Template>
  <TotalTime>67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Kriwox</dc:creator>
  <cp:lastModifiedBy>Kristen Kriwox</cp:lastModifiedBy>
  <cp:revision>19</cp:revision>
  <dcterms:created xsi:type="dcterms:W3CDTF">2014-09-04T17:11:00Z</dcterms:created>
  <dcterms:modified xsi:type="dcterms:W3CDTF">2014-09-17T21:17:00Z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0x010100DFCF1BF51A87404B8EE6080242187C4C</vt:lpwstr>
  </property>
</Properties>
</file>